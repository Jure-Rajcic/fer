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77"/>
        <w:gridCol w:w="1675"/>
        <w:gridCol w:w="4452"/>
        <w:gridCol w:w="2593"/>
        <w:gridCol w:w="869"/>
      </w:tblGrid>
      <w:tr w:rsidR="00605A5B" w:rsidRPr="001D6B23" w14:paraId="016B0B46" w14:textId="77777777" w:rsidTr="0006532E">
        <w:trPr>
          <w:trHeight w:val="2285"/>
        </w:trPr>
        <w:tc>
          <w:tcPr>
            <w:tcW w:w="877" w:type="dxa"/>
            <w:tcBorders>
              <w:bottom w:val="single" w:sz="18" w:space="0" w:color="648276" w:themeColor="accent5"/>
            </w:tcBorders>
          </w:tcPr>
          <w:p w14:paraId="02F78DA6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  <w:tc>
          <w:tcPr>
            <w:tcW w:w="8720" w:type="dxa"/>
            <w:gridSpan w:val="3"/>
            <w:tcBorders>
              <w:bottom w:val="single" w:sz="18" w:space="0" w:color="648276" w:themeColor="accent5"/>
            </w:tcBorders>
          </w:tcPr>
          <w:p w14:paraId="6E01C3B6" w14:textId="395F0185" w:rsidR="00605A5B" w:rsidRPr="001D6B23" w:rsidRDefault="008F7ADF" w:rsidP="00605A5B">
            <w:pPr>
              <w:pStyle w:val="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Jure Rajčić</w:t>
            </w:r>
          </w:p>
          <w:p w14:paraId="54BE15FA" w14:textId="175F9567" w:rsidR="00605A5B" w:rsidRPr="001D6B23" w:rsidRDefault="00D21247" w:rsidP="00A77921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CS student </w:t>
            </w:r>
          </w:p>
        </w:tc>
        <w:tc>
          <w:tcPr>
            <w:tcW w:w="869" w:type="dxa"/>
            <w:tcBorders>
              <w:bottom w:val="single" w:sz="18" w:space="0" w:color="648276" w:themeColor="accent5"/>
            </w:tcBorders>
          </w:tcPr>
          <w:p w14:paraId="1B5E0824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</w:tr>
      <w:tr w:rsidR="00F4501B" w:rsidRPr="001D6B23" w14:paraId="343A5794" w14:textId="77777777" w:rsidTr="0006532E">
        <w:tc>
          <w:tcPr>
            <w:tcW w:w="2552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029C26C5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4452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B87F8BC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462" w:type="dxa"/>
            <w:gridSpan w:val="2"/>
            <w:tcBorders>
              <w:top w:val="single" w:sz="18" w:space="0" w:color="648276" w:themeColor="accent5"/>
            </w:tcBorders>
          </w:tcPr>
          <w:p w14:paraId="6A5E06DE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</w:tr>
      <w:tr w:rsidR="00605A5B" w:rsidRPr="001D6B23" w14:paraId="03311C13" w14:textId="77777777" w:rsidTr="0006532E">
        <w:trPr>
          <w:trHeight w:val="2057"/>
        </w:trPr>
        <w:tc>
          <w:tcPr>
            <w:tcW w:w="2552" w:type="dxa"/>
            <w:gridSpan w:val="2"/>
            <w:tcBorders>
              <w:right w:val="single" w:sz="18" w:space="0" w:color="648276" w:themeColor="accent5"/>
            </w:tcBorders>
          </w:tcPr>
          <w:p w14:paraId="3D3E95F1" w14:textId="77777777" w:rsidR="00605A5B" w:rsidRPr="001D6B23" w:rsidRDefault="00000000" w:rsidP="00605A5B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5A164A0DF464C3448CCA3951CFFF991D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p w14:paraId="13CF8E5D" w14:textId="2102F738" w:rsidR="00C1095A" w:rsidRPr="001D6B23" w:rsidRDefault="008F7ADF" w:rsidP="008F7ADF">
            <w:pPr>
              <w:pStyle w:val="TextLef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+385 95 859 2467</w:t>
            </w:r>
          </w:p>
          <w:p w14:paraId="1C953EE2" w14:textId="78288333" w:rsidR="00C1095A" w:rsidRPr="001D6B23" w:rsidRDefault="008F7ADF" w:rsidP="00C1095A">
            <w:pPr>
              <w:pStyle w:val="TextLef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Jr53605@fer.hr</w:t>
            </w:r>
          </w:p>
          <w:p w14:paraId="249A2750" w14:textId="77777777" w:rsidR="00605A5B" w:rsidRPr="001D6B23" w:rsidRDefault="00605A5B" w:rsidP="00605A5B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91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8E2FF47" w14:textId="77777777" w:rsidR="00605A5B" w:rsidRPr="001D6B23" w:rsidRDefault="00000000" w:rsidP="00605A5B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651833632"/>
                <w:placeholder>
                  <w:docPart w:val="FCD965664E3D0840BEBDEA12B5CB1C21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Objective</w:t>
                </w:r>
              </w:sdtContent>
            </w:sdt>
          </w:p>
          <w:p w14:paraId="4768311E" w14:textId="615862D3" w:rsidR="00605A5B" w:rsidRPr="001D6B23" w:rsidRDefault="008F7ADF" w:rsidP="006E70D3">
            <w:pPr>
              <w:pStyle w:val="TextRight"/>
              <w:rPr>
                <w:noProof/>
                <w:lang w:val="en-GB"/>
              </w:rPr>
            </w:pPr>
            <w:r w:rsidRPr="008F7ADF">
              <w:rPr>
                <w:noProof/>
                <w:lang w:val="en-GB"/>
              </w:rPr>
              <w:t xml:space="preserve">A highly motivated and detail-oriented Computer Science </w:t>
            </w:r>
            <w:r w:rsidR="00687E0F">
              <w:rPr>
                <w:noProof/>
                <w:lang w:val="en-GB"/>
              </w:rPr>
              <w:t xml:space="preserve">undergraduate </w:t>
            </w:r>
            <w:r w:rsidRPr="008F7ADF">
              <w:rPr>
                <w:noProof/>
                <w:lang w:val="en-GB"/>
              </w:rPr>
              <w:t xml:space="preserve">student seeking a challenging Java Developer </w:t>
            </w:r>
            <w:r>
              <w:rPr>
                <w:noProof/>
                <w:lang w:val="en-GB"/>
              </w:rPr>
              <w:t>job</w:t>
            </w:r>
            <w:r w:rsidRPr="008F7ADF">
              <w:rPr>
                <w:noProof/>
                <w:lang w:val="en-GB"/>
              </w:rPr>
              <w:t xml:space="preserve"> to utilize my skills in programming and Agile methodologies while gaining valuable experience in a professional setting.</w:t>
            </w:r>
          </w:p>
        </w:tc>
      </w:tr>
      <w:tr w:rsidR="000E1D44" w:rsidRPr="001D6B23" w14:paraId="2955B8D7" w14:textId="77777777" w:rsidTr="00B113DA">
        <w:trPr>
          <w:trHeight w:val="2690"/>
        </w:trPr>
        <w:tc>
          <w:tcPr>
            <w:tcW w:w="2552" w:type="dxa"/>
            <w:gridSpan w:val="2"/>
            <w:tcBorders>
              <w:right w:val="single" w:sz="18" w:space="0" w:color="648276" w:themeColor="accent5"/>
            </w:tcBorders>
          </w:tcPr>
          <w:p w14:paraId="0E0EC605" w14:textId="77777777" w:rsidR="000E1D44" w:rsidRPr="001D6B23" w:rsidRDefault="00000000" w:rsidP="000E1D44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723097672"/>
                <w:placeholder>
                  <w:docPart w:val="6CACD7066D25C440BCB59CF26F4E7FBD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Education</w:t>
                </w:r>
              </w:sdtContent>
            </w:sdt>
          </w:p>
          <w:p w14:paraId="1B345532" w14:textId="77777777" w:rsidR="00573CF8" w:rsidRDefault="00573CF8" w:rsidP="00573CF8">
            <w:pPr>
              <w:pStyle w:val="TextLef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</w:t>
            </w:r>
            <w:hyperlink r:id="rId10" w:history="1">
              <w:r w:rsidRPr="00573CF8">
                <w:rPr>
                  <w:rStyle w:val="Hyperlink"/>
                  <w:noProof/>
                  <w:lang w:val="en-GB"/>
                </w:rPr>
                <w:t>FER</w:t>
              </w:r>
            </w:hyperlink>
            <w:r>
              <w:rPr>
                <w:noProof/>
                <w:lang w:val="en-GB"/>
              </w:rPr>
              <w:t>]</w:t>
            </w:r>
          </w:p>
          <w:p w14:paraId="0A9F714E" w14:textId="7BC6F866" w:rsidR="000E1D44" w:rsidRDefault="00573CF8" w:rsidP="00573CF8">
            <w:pPr>
              <w:pStyle w:val="TextLef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[Zagreb, Croatia]</w:t>
            </w:r>
          </w:p>
          <w:p w14:paraId="7C291AB1" w14:textId="1703DF6F" w:rsidR="00573CF8" w:rsidRPr="00573CF8" w:rsidRDefault="00573CF8" w:rsidP="00573CF8">
            <w:pPr>
              <w:rPr>
                <w:lang w:val="en-GB"/>
              </w:rPr>
            </w:pPr>
          </w:p>
        </w:tc>
        <w:tc>
          <w:tcPr>
            <w:tcW w:w="791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-1767221959"/>
              <w:placeholder>
                <w:docPart w:val="C0C6633800FF344394B4FE7C29C349CD"/>
              </w:placeholder>
              <w:temporary/>
              <w:showingPlcHdr/>
              <w15:appearance w15:val="hidden"/>
              <w:text/>
            </w:sdtPr>
            <w:sdtContent>
              <w:p w14:paraId="4FF1F67B" w14:textId="77777777" w:rsidR="00A77921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14:paraId="1089A208" w14:textId="5D5FD361" w:rsidR="000E1D44" w:rsidRPr="001D6B23" w:rsidRDefault="008F7ADF" w:rsidP="000E1D44">
            <w:pPr>
              <w:pStyle w:val="Small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[07.2021]-[09.2021]</w:t>
            </w:r>
          </w:p>
          <w:p w14:paraId="0B19BC1D" w14:textId="16FD4C11" w:rsidR="000E1D44" w:rsidRPr="001D6B23" w:rsidRDefault="008F7ADF" w:rsidP="000E1D44">
            <w:pPr>
              <w:pStyle w:val="TextRigh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Java devops</w:t>
            </w:r>
            <w:r w:rsidR="000E1D44" w:rsidRPr="001D6B23">
              <w:rPr>
                <w:noProof/>
                <w:lang w:val="en-GB" w:bidi="en-GB"/>
              </w:rPr>
              <w:t xml:space="preserve"> • </w:t>
            </w:r>
            <w:r w:rsidR="00573CF8">
              <w:rPr>
                <w:noProof/>
                <w:lang w:val="en-GB" w:bidi="en-GB"/>
              </w:rPr>
              <w:t>Java Developer</w:t>
            </w:r>
            <w:r w:rsidR="000E1D44" w:rsidRPr="001D6B23">
              <w:rPr>
                <w:noProof/>
                <w:lang w:val="en-GB" w:bidi="en-GB"/>
              </w:rPr>
              <w:t xml:space="preserve"> • </w:t>
            </w:r>
            <w:r>
              <w:rPr>
                <w:noProof/>
                <w:lang w:val="en-GB"/>
              </w:rPr>
              <w:t>Mindsmiths</w:t>
            </w:r>
          </w:p>
          <w:p w14:paraId="755268A4" w14:textId="77777777" w:rsidR="000E1D44" w:rsidRPr="001D6B23" w:rsidRDefault="000E1D44" w:rsidP="000E1D44">
            <w:pPr>
              <w:pStyle w:val="TextRight"/>
              <w:rPr>
                <w:noProof/>
                <w:sz w:val="21"/>
                <w:lang w:val="en-GB"/>
              </w:rPr>
            </w:pPr>
          </w:p>
          <w:p w14:paraId="7585600C" w14:textId="50CC8D92" w:rsidR="0057534A" w:rsidRPr="001D6B23" w:rsidRDefault="00573CF8" w:rsidP="0057534A">
            <w:pPr>
              <w:pStyle w:val="Small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[07.2022]-[ current ]</w:t>
            </w:r>
          </w:p>
          <w:p w14:paraId="18C2B1F6" w14:textId="422B6222" w:rsidR="0057534A" w:rsidRPr="001D6B23" w:rsidRDefault="00573CF8" w:rsidP="0057534A">
            <w:pPr>
              <w:pStyle w:val="TextRigh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[Flutter developer]</w:t>
            </w:r>
            <w:r w:rsidR="0057534A" w:rsidRPr="001D6B23">
              <w:rPr>
                <w:noProof/>
                <w:lang w:val="en-GB" w:bidi="en-GB"/>
              </w:rPr>
              <w:t xml:space="preserve"> • </w:t>
            </w:r>
            <w:r>
              <w:rPr>
                <w:noProof/>
                <w:lang w:val="en-GB"/>
              </w:rPr>
              <w:t>[Flutter developer]</w:t>
            </w:r>
            <w:r w:rsidR="0057534A" w:rsidRPr="001D6B23">
              <w:rPr>
                <w:noProof/>
                <w:lang w:val="en-GB" w:bidi="en-GB"/>
              </w:rPr>
              <w:t xml:space="preserve"> • </w:t>
            </w:r>
            <w:r>
              <w:rPr>
                <w:noProof/>
                <w:lang w:val="en-GB" w:bidi="en-GB"/>
              </w:rPr>
              <w:t>Asseco</w:t>
            </w:r>
          </w:p>
          <w:p w14:paraId="7FBA4E2B" w14:textId="1E7A008D" w:rsidR="00573CF8" w:rsidRPr="00573CF8" w:rsidRDefault="00573CF8" w:rsidP="00573CF8">
            <w:pPr>
              <w:rPr>
                <w:lang w:val="en-GB"/>
              </w:rPr>
            </w:pPr>
          </w:p>
        </w:tc>
      </w:tr>
      <w:tr w:rsidR="000E1D44" w:rsidRPr="001D6B23" w14:paraId="2795FE58" w14:textId="77777777" w:rsidTr="0006532E">
        <w:trPr>
          <w:trHeight w:val="2375"/>
        </w:trPr>
        <w:tc>
          <w:tcPr>
            <w:tcW w:w="2552" w:type="dxa"/>
            <w:gridSpan w:val="2"/>
            <w:tcBorders>
              <w:right w:val="single" w:sz="18" w:space="0" w:color="648276" w:themeColor="accent5"/>
            </w:tcBorders>
          </w:tcPr>
          <w:p w14:paraId="7C5E1FDD" w14:textId="764CB50B" w:rsidR="000E1D44" w:rsidRPr="001D6B23" w:rsidRDefault="000E1D44" w:rsidP="0057534A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914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1F95666" w14:textId="562BBAD3" w:rsidR="000E1D44" w:rsidRDefault="00573CF8" w:rsidP="00A77921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Courses</w:t>
            </w:r>
          </w:p>
          <w:p w14:paraId="2C2C0913" w14:textId="342CEF79" w:rsidR="0057534A" w:rsidRDefault="00563050" w:rsidP="00563050">
            <w:pPr>
              <w:rPr>
                <w:lang w:val="en-GB"/>
              </w:rPr>
            </w:pPr>
            <w:r>
              <w:rPr>
                <w:lang w:val="en-GB"/>
              </w:rPr>
              <w:t>FER:</w:t>
            </w:r>
          </w:p>
          <w:p w14:paraId="5A07172B" w14:textId="364A6456" w:rsidR="00916339" w:rsidRDefault="00A4560C" w:rsidP="0056305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hyperlink r:id="rId11" w:history="1">
              <w:r w:rsidR="00563050" w:rsidRPr="00A4560C">
                <w:rPr>
                  <w:rStyle w:val="Hyperlink"/>
                  <w:lang w:val="en-GB"/>
                </w:rPr>
                <w:t>Linear algebra</w:t>
              </w:r>
            </w:hyperlink>
          </w:p>
          <w:p w14:paraId="0D7BE95D" w14:textId="5CA79940" w:rsidR="00563050" w:rsidRDefault="00000000" w:rsidP="0056305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hyperlink r:id="rId12" w:history="1">
              <w:r w:rsidR="00563050" w:rsidRPr="00A4560C">
                <w:rPr>
                  <w:rStyle w:val="Hyperlink"/>
                  <w:lang w:val="en-GB"/>
                </w:rPr>
                <w:t>Introduction to programming</w:t>
              </w:r>
            </w:hyperlink>
          </w:p>
          <w:p w14:paraId="76AF9766" w14:textId="3839A038" w:rsidR="00563050" w:rsidRDefault="00000000" w:rsidP="0056305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hyperlink r:id="rId13" w:history="1">
              <w:r w:rsidR="00563050" w:rsidRPr="00A4560C">
                <w:rPr>
                  <w:rStyle w:val="Hyperlink"/>
                  <w:lang w:val="en-GB"/>
                </w:rPr>
                <w:t>Object-oriented programming</w:t>
              </w:r>
            </w:hyperlink>
          </w:p>
          <w:p w14:paraId="79F50218" w14:textId="4061D9F3" w:rsidR="00563050" w:rsidRDefault="00000000" w:rsidP="0056305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hyperlink r:id="rId14" w:history="1">
              <w:r w:rsidR="00563050" w:rsidRPr="00A4560C">
                <w:rPr>
                  <w:rStyle w:val="Hyperlink"/>
                  <w:lang w:val="en-GB"/>
                </w:rPr>
                <w:t>Competitive programming</w:t>
              </w:r>
            </w:hyperlink>
          </w:p>
          <w:p w14:paraId="65866F3D" w14:textId="081405A2" w:rsidR="00916339" w:rsidRDefault="00000000" w:rsidP="0056305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hyperlink r:id="rId15" w:history="1">
              <w:proofErr w:type="spellStart"/>
              <w:r w:rsidR="00563050" w:rsidRPr="00A4560C">
                <w:rPr>
                  <w:rStyle w:val="Hyperlink"/>
                  <w:lang w:val="en-GB"/>
                </w:rPr>
                <w:t>PostgresSQL</w:t>
              </w:r>
              <w:proofErr w:type="spellEnd"/>
            </w:hyperlink>
          </w:p>
          <w:p w14:paraId="04E9779D" w14:textId="5C933633" w:rsidR="00563050" w:rsidRDefault="00000000" w:rsidP="0056305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hyperlink r:id="rId16" w:history="1">
              <w:r w:rsidR="00563050" w:rsidRPr="00A4560C">
                <w:rPr>
                  <w:rStyle w:val="Hyperlink"/>
                  <w:lang w:val="en-GB"/>
                </w:rPr>
                <w:t>Statistical data analysis</w:t>
              </w:r>
            </w:hyperlink>
          </w:p>
          <w:p w14:paraId="455E406D" w14:textId="5EFF011F" w:rsidR="00563050" w:rsidRPr="00563050" w:rsidRDefault="00A30A93" w:rsidP="0056305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hyperlink r:id="rId17" w:history="1">
              <w:r w:rsidRPr="00A30A93">
                <w:rPr>
                  <w:rStyle w:val="Hyperlink"/>
                </w:rPr>
                <w:t>A</w:t>
              </w:r>
              <w:proofErr w:type="spellStart"/>
              <w:r w:rsidR="00563050" w:rsidRPr="00A30A93">
                <w:rPr>
                  <w:rStyle w:val="Hyperlink"/>
                  <w:lang w:val="en-GB"/>
                </w:rPr>
                <w:t>dvanced</w:t>
              </w:r>
              <w:proofErr w:type="spellEnd"/>
              <w:r w:rsidR="00563050" w:rsidRPr="00A30A93">
                <w:rPr>
                  <w:rStyle w:val="Hyperlink"/>
                  <w:lang w:val="en-GB"/>
                </w:rPr>
                <w:t xml:space="preserve"> ja</w:t>
              </w:r>
              <w:r w:rsidR="00563050" w:rsidRPr="00A30A93">
                <w:rPr>
                  <w:rStyle w:val="Hyperlink"/>
                  <w:lang w:val="en-GB"/>
                </w:rPr>
                <w:t>v</w:t>
              </w:r>
              <w:r w:rsidR="00563050" w:rsidRPr="00A30A93">
                <w:rPr>
                  <w:rStyle w:val="Hyperlink"/>
                  <w:lang w:val="en-GB"/>
                </w:rPr>
                <w:t>a 1</w:t>
              </w:r>
            </w:hyperlink>
          </w:p>
          <w:p w14:paraId="657D20CB" w14:textId="6643AE1A" w:rsidR="00563050" w:rsidRPr="00916339" w:rsidRDefault="00563050" w:rsidP="00916339">
            <w:pPr>
              <w:rPr>
                <w:lang w:val="en-GB"/>
              </w:rPr>
            </w:pPr>
          </w:p>
          <w:p w14:paraId="3064D6ED" w14:textId="77777777" w:rsidR="000E1D44" w:rsidRPr="001D6B23" w:rsidRDefault="000E1D44" w:rsidP="000E1D44">
            <w:pPr>
              <w:pStyle w:val="TextRight"/>
              <w:rPr>
                <w:noProof/>
                <w:lang w:val="en-GB"/>
              </w:rPr>
            </w:pPr>
          </w:p>
        </w:tc>
      </w:tr>
      <w:tr w:rsidR="000E1D44" w:rsidRPr="001D6B23" w14:paraId="772ED625" w14:textId="77777777" w:rsidTr="0006532E">
        <w:trPr>
          <w:trHeight w:val="1604"/>
        </w:trPr>
        <w:tc>
          <w:tcPr>
            <w:tcW w:w="2552" w:type="dxa"/>
            <w:gridSpan w:val="2"/>
            <w:tcBorders>
              <w:right w:val="single" w:sz="18" w:space="0" w:color="648276" w:themeColor="accent5"/>
            </w:tcBorders>
          </w:tcPr>
          <w:p w14:paraId="404B2AF2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914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EBB4980" w14:textId="54E476B6" w:rsidR="0057534A" w:rsidRDefault="00573CF8" w:rsidP="0057534A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Achivments</w:t>
            </w:r>
          </w:p>
          <w:p w14:paraId="38F5F747" w14:textId="06153137" w:rsidR="00A4560C" w:rsidRPr="00A4560C" w:rsidRDefault="00A4560C" w:rsidP="00A4560C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[2022/2023] X.FER </w:t>
            </w:r>
          </w:p>
          <w:p w14:paraId="12F25EE3" w14:textId="6466DA8C" w:rsidR="00916339" w:rsidRPr="00916339" w:rsidRDefault="00916339" w:rsidP="00916339">
            <w:pPr>
              <w:pStyle w:val="TextRight"/>
              <w:rPr>
                <w:noProof/>
                <w:w w:val="105"/>
                <w:lang w:val="en-GB"/>
              </w:rPr>
            </w:pPr>
          </w:p>
        </w:tc>
      </w:tr>
      <w:tr w:rsidR="000E1D44" w:rsidRPr="001D6B23" w14:paraId="42B8CCDC" w14:textId="77777777" w:rsidTr="0006532E">
        <w:trPr>
          <w:trHeight w:val="149"/>
        </w:trPr>
        <w:tc>
          <w:tcPr>
            <w:tcW w:w="2552" w:type="dxa"/>
            <w:gridSpan w:val="2"/>
            <w:tcBorders>
              <w:right w:val="single" w:sz="18" w:space="0" w:color="648276" w:themeColor="accent5"/>
            </w:tcBorders>
          </w:tcPr>
          <w:p w14:paraId="5ADA45A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914" w:type="dxa"/>
            <w:gridSpan w:val="3"/>
            <w:tcBorders>
              <w:left w:val="single" w:sz="18" w:space="0" w:color="648276" w:themeColor="accent5"/>
            </w:tcBorders>
          </w:tcPr>
          <w:p w14:paraId="02AFB79F" w14:textId="47823D60" w:rsidR="000E1D44" w:rsidRPr="001D6B23" w:rsidRDefault="0006532E" w:rsidP="00A77921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Websites</w:t>
            </w:r>
          </w:p>
          <w:p w14:paraId="2A2403F6" w14:textId="0C6EA17B" w:rsidR="000E1D44" w:rsidRPr="001D6B23" w:rsidRDefault="00916339" w:rsidP="0057534A">
            <w:pPr>
              <w:pStyle w:val="TextRight"/>
              <w:rPr>
                <w:noProof/>
                <w:lang w:val="en-GB"/>
              </w:rPr>
            </w:pPr>
            <w:r w:rsidRPr="00916339">
              <w:rPr>
                <w:noProof/>
                <w:lang w:val="en-GB"/>
              </w:rPr>
              <w:drawing>
                <wp:inline distT="0" distB="0" distL="0" distR="0" wp14:anchorId="774F4882" wp14:editId="416F42FF">
                  <wp:extent cx="367257" cy="360000"/>
                  <wp:effectExtent l="0" t="0" r="1270" b="0"/>
                  <wp:docPr id="3" name="Picture 3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18"/>
                          </pic:cNvPr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5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/>
              </w:rPr>
              <w:t xml:space="preserve">  </w:t>
            </w:r>
            <w:r>
              <w:fldChar w:fldCharType="begin"/>
            </w:r>
            <w:r>
              <w:instrText xml:space="preserve"> INCLUDEPICTURE "https://i.pinimg.com/originals/b5/1b/78/b51b78ecc9e5711274931774e433b5e6.png"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93BDEE7" wp14:editId="166B3FAB">
                  <wp:extent cx="360000" cy="360000"/>
                  <wp:effectExtent l="0" t="0" r="0" b="0"/>
                  <wp:docPr id="4" name="Picture 4" descr="Style guide by Github | Github logo, Coding logo, Subscribe logo 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tyle guide by Github | Github logo, Coding logo, Subscribe logo 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4697F242" w14:textId="51D654A8" w:rsidR="00C55D85" w:rsidRDefault="00C55D85">
      <w:pPr>
        <w:rPr>
          <w:noProof/>
          <w:lang w:val="en-GB"/>
        </w:rPr>
      </w:pPr>
    </w:p>
    <w:p w14:paraId="7DF1765D" w14:textId="77777777" w:rsidR="0006532E" w:rsidRPr="001D6B23" w:rsidRDefault="0006532E">
      <w:pPr>
        <w:rPr>
          <w:noProof/>
          <w:lang w:val="en-GB"/>
        </w:rPr>
      </w:pPr>
    </w:p>
    <w:sectPr w:rsidR="0006532E" w:rsidRPr="001D6B23" w:rsidSect="0016224E">
      <w:footerReference w:type="default" r:id="rId2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B43B" w14:textId="77777777" w:rsidR="00DA5AF2" w:rsidRDefault="00DA5AF2" w:rsidP="00F316AD">
      <w:r>
        <w:separator/>
      </w:r>
    </w:p>
  </w:endnote>
  <w:endnote w:type="continuationSeparator" w:id="0">
    <w:p w14:paraId="52AF1DAE" w14:textId="77777777" w:rsidR="00DA5AF2" w:rsidRDefault="00DA5AF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216B" w14:textId="77777777" w:rsidR="000E1D44" w:rsidRPr="00492867" w:rsidRDefault="000E1D44">
    <w:pPr>
      <w:pStyle w:val="Footer"/>
      <w:rPr>
        <w:lang w:val="en-GB"/>
      </w:rPr>
    </w:pPr>
    <w:r w:rsidRPr="00492867">
      <w:rPr>
        <w:noProof/>
        <w:lang w:val="en-GB"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B9F742" wp14:editId="714F82C7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68601" id="Rectangle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&#13;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4FBB8" w14:textId="77777777" w:rsidR="00DA5AF2" w:rsidRDefault="00DA5AF2" w:rsidP="00F316AD">
      <w:r>
        <w:separator/>
      </w:r>
    </w:p>
  </w:footnote>
  <w:footnote w:type="continuationSeparator" w:id="0">
    <w:p w14:paraId="40731F1B" w14:textId="77777777" w:rsidR="00DA5AF2" w:rsidRDefault="00DA5AF2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ED030E"/>
    <w:multiLevelType w:val="hybridMultilevel"/>
    <w:tmpl w:val="CFFA4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75890"/>
    <w:multiLevelType w:val="hybridMultilevel"/>
    <w:tmpl w:val="635408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F7A1C"/>
    <w:multiLevelType w:val="hybridMultilevel"/>
    <w:tmpl w:val="A55EA4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69169050">
    <w:abstractNumId w:val="11"/>
  </w:num>
  <w:num w:numId="2" w16cid:durableId="278683928">
    <w:abstractNumId w:val="15"/>
  </w:num>
  <w:num w:numId="3" w16cid:durableId="1147937731">
    <w:abstractNumId w:val="10"/>
  </w:num>
  <w:num w:numId="4" w16cid:durableId="1358657692">
    <w:abstractNumId w:val="9"/>
  </w:num>
  <w:num w:numId="5" w16cid:durableId="1715999211">
    <w:abstractNumId w:val="7"/>
  </w:num>
  <w:num w:numId="6" w16cid:durableId="1384866008">
    <w:abstractNumId w:val="6"/>
  </w:num>
  <w:num w:numId="7" w16cid:durableId="1460689158">
    <w:abstractNumId w:val="5"/>
  </w:num>
  <w:num w:numId="8" w16cid:durableId="1202014431">
    <w:abstractNumId w:val="4"/>
  </w:num>
  <w:num w:numId="9" w16cid:durableId="1416897563">
    <w:abstractNumId w:val="8"/>
  </w:num>
  <w:num w:numId="10" w16cid:durableId="737286826">
    <w:abstractNumId w:val="3"/>
  </w:num>
  <w:num w:numId="11" w16cid:durableId="2033335302">
    <w:abstractNumId w:val="2"/>
  </w:num>
  <w:num w:numId="12" w16cid:durableId="1302269287">
    <w:abstractNumId w:val="1"/>
  </w:num>
  <w:num w:numId="13" w16cid:durableId="1280145926">
    <w:abstractNumId w:val="0"/>
  </w:num>
  <w:num w:numId="14" w16cid:durableId="1615363732">
    <w:abstractNumId w:val="12"/>
  </w:num>
  <w:num w:numId="15" w16cid:durableId="1464083224">
    <w:abstractNumId w:val="14"/>
  </w:num>
  <w:num w:numId="16" w16cid:durableId="14789154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DF"/>
    <w:rsid w:val="0006532E"/>
    <w:rsid w:val="000E1D44"/>
    <w:rsid w:val="0016224E"/>
    <w:rsid w:val="001D6B23"/>
    <w:rsid w:val="0020696E"/>
    <w:rsid w:val="002356A2"/>
    <w:rsid w:val="002D12DA"/>
    <w:rsid w:val="003019B2"/>
    <w:rsid w:val="0034688D"/>
    <w:rsid w:val="0040233B"/>
    <w:rsid w:val="00492867"/>
    <w:rsid w:val="004C42B7"/>
    <w:rsid w:val="00511A6E"/>
    <w:rsid w:val="00563050"/>
    <w:rsid w:val="00573CF8"/>
    <w:rsid w:val="0057534A"/>
    <w:rsid w:val="00605A5B"/>
    <w:rsid w:val="00687E0F"/>
    <w:rsid w:val="006C60E6"/>
    <w:rsid w:val="006E70D3"/>
    <w:rsid w:val="007B0F94"/>
    <w:rsid w:val="007F02A5"/>
    <w:rsid w:val="008F7ADF"/>
    <w:rsid w:val="00916339"/>
    <w:rsid w:val="009D2F5C"/>
    <w:rsid w:val="00A30A93"/>
    <w:rsid w:val="00A4560C"/>
    <w:rsid w:val="00A77921"/>
    <w:rsid w:val="00AD4397"/>
    <w:rsid w:val="00B113DA"/>
    <w:rsid w:val="00B575FB"/>
    <w:rsid w:val="00C1095A"/>
    <w:rsid w:val="00C55D85"/>
    <w:rsid w:val="00CA2273"/>
    <w:rsid w:val="00CD50FD"/>
    <w:rsid w:val="00CD52FA"/>
    <w:rsid w:val="00D21247"/>
    <w:rsid w:val="00D47124"/>
    <w:rsid w:val="00DA5AF2"/>
    <w:rsid w:val="00DD5D7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F0B9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AD4397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4397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D4397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D4397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AD4397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D4397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AD4397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AD4397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AD4397"/>
    <w:rPr>
      <w:rFonts w:ascii="Georgia" w:hAnsi="Georgia" w:cs="Arial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648276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775F55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u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customStyle="1" w:styleId="DateChar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4397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AD4397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3038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30384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30384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4397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439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AD43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AD439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859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834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069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230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82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415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er.unizg.hr/en/course/oop_b" TargetMode="External"/><Relationship Id="rId18" Type="http://schemas.openxmlformats.org/officeDocument/2006/relationships/hyperlink" Target="https://www.linkedin.com/in/jure-rajcic-67069524a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webSettings" Target="webSettings.xml"/><Relationship Id="rId12" Type="http://schemas.openxmlformats.org/officeDocument/2006/relationships/hyperlink" Target="https://www.fer.unizg.hr/en/course/uup_a" TargetMode="External"/><Relationship Id="rId17" Type="http://schemas.openxmlformats.org/officeDocument/2006/relationships/hyperlink" Target="https://www.fer.unizg.hr/en/course/itjp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er.unizg.hr/en/course/sda_b" TargetMode="External"/><Relationship Id="rId20" Type="http://schemas.openxmlformats.org/officeDocument/2006/relationships/hyperlink" Target="https://github.com/Jure-Rajci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er.unizg.hr/en/course/linalg_a" TargetMode="Externa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www.fer.unizg.hr/en/course/dat_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er.unizg.hr/" TargetMode="External"/><Relationship Id="rId19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terijali.xfer.hr/docs/doprinos-ovim-materijalima/kako-napisati-clanak/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rajcic/Library/Containers/com.microsoft.Word/Data/Library/Application%20Support/Microsoft/Office/16.0/DTS/Search/%7bBCD1145F-399A-7949-B23C-29DF3ACA213C%7dtf673518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164A0DF464C3448CCA3951CFFF9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28864-1223-8E42-AF36-95E7699211FE}"/>
      </w:docPartPr>
      <w:docPartBody>
        <w:p w:rsidR="00AF3203" w:rsidRDefault="00000000">
          <w:pPr>
            <w:pStyle w:val="5A164A0DF464C3448CCA3951CFFF991D"/>
          </w:pPr>
          <w:r w:rsidRPr="00605A5B">
            <w:rPr>
              <w:lang w:val="en-GB" w:bidi="en-GB"/>
            </w:rPr>
            <w:t>Contact</w:t>
          </w:r>
        </w:p>
      </w:docPartBody>
    </w:docPart>
    <w:docPart>
      <w:docPartPr>
        <w:name w:val="FCD965664E3D0840BEBDEA12B5CB1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9A4D4-A05B-C34F-A620-B7599C35B20C}"/>
      </w:docPartPr>
      <w:docPartBody>
        <w:p w:rsidR="00AF3203" w:rsidRDefault="00000000">
          <w:pPr>
            <w:pStyle w:val="FCD965664E3D0840BEBDEA12B5CB1C21"/>
          </w:pPr>
          <w:r w:rsidRPr="00605A5B">
            <w:rPr>
              <w:lang w:val="en-GB" w:bidi="en-GB"/>
            </w:rPr>
            <w:t>Objective</w:t>
          </w:r>
        </w:p>
      </w:docPartBody>
    </w:docPart>
    <w:docPart>
      <w:docPartPr>
        <w:name w:val="6CACD7066D25C440BCB59CF26F4E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D4BEA-B007-8448-B695-44C94F408865}"/>
      </w:docPartPr>
      <w:docPartBody>
        <w:p w:rsidR="00AF3203" w:rsidRDefault="00000000">
          <w:pPr>
            <w:pStyle w:val="6CACD7066D25C440BCB59CF26F4E7FBD"/>
          </w:pPr>
          <w:r>
            <w:rPr>
              <w:lang w:val="en-GB" w:bidi="en-GB"/>
            </w:rPr>
            <w:t>Education</w:t>
          </w:r>
        </w:p>
      </w:docPartBody>
    </w:docPart>
    <w:docPart>
      <w:docPartPr>
        <w:name w:val="C0C6633800FF344394B4FE7C29C34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27D99-0EDE-EF49-AF2F-DFC6C2BED1CE}"/>
      </w:docPartPr>
      <w:docPartBody>
        <w:p w:rsidR="00AF3203" w:rsidRDefault="00000000">
          <w:pPr>
            <w:pStyle w:val="C0C6633800FF344394B4FE7C29C349CD"/>
          </w:pPr>
          <w:r>
            <w:rPr>
              <w:lang w:val="en-GB"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1B"/>
    <w:rsid w:val="001217D4"/>
    <w:rsid w:val="001C3D1B"/>
    <w:rsid w:val="00A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5A164A0DF464C3448CCA3951CFFF991D">
    <w:name w:val="5A164A0DF464C3448CCA3951CFFF991D"/>
  </w:style>
  <w:style w:type="paragraph" w:customStyle="1" w:styleId="FCD965664E3D0840BEBDEA12B5CB1C21">
    <w:name w:val="FCD965664E3D0840BEBDEA12B5CB1C21"/>
  </w:style>
  <w:style w:type="paragraph" w:customStyle="1" w:styleId="6CACD7066D25C440BCB59CF26F4E7FBD">
    <w:name w:val="6CACD7066D25C440BCB59CF26F4E7FBD"/>
  </w:style>
  <w:style w:type="paragraph" w:customStyle="1" w:styleId="C0C6633800FF344394B4FE7C29C349CD">
    <w:name w:val="C0C6633800FF344394B4FE7C29C349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{BCD1145F-399A-7949-B23C-29DF3ACA213C}tf67351832_win32.dotx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2023-01-19T20:39:00Z</dcterms:created>
  <dcterms:modified xsi:type="dcterms:W3CDTF">2023-01-19T20:48:00Z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